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E2515" w14:textId="77777777" w:rsidR="00F015DE" w:rsidRPr="00473382" w:rsidRDefault="007005A5" w:rsidP="00473382">
      <w:pPr>
        <w:pStyle w:val="Heading3"/>
        <w:rPr>
          <w:sz w:val="28"/>
          <w:szCs w:val="28"/>
        </w:rPr>
      </w:pPr>
      <w:r w:rsidRPr="00473382">
        <w:rPr>
          <w:sz w:val="28"/>
          <w:szCs w:val="28"/>
        </w:rPr>
        <w:t>Education</w:t>
      </w:r>
    </w:p>
    <w:p w14:paraId="590158CA" w14:textId="0F2C61CE" w:rsidR="00F015DE" w:rsidRDefault="00B40A94" w:rsidP="00C73EFC">
      <w:pPr>
        <w:pStyle w:val="NoSpacing"/>
      </w:pPr>
      <w:sdt>
        <w:sdtPr>
          <w:id w:val="9459739"/>
          <w:placeholder>
            <w:docPart w:val="1276A337050E864B9D6FF7CB23BC662C"/>
          </w:placeholder>
        </w:sdtPr>
        <w:sdtEndPr/>
        <w:sdtContent>
          <w:r w:rsidR="00FD282E">
            <w:rPr>
              <w:b/>
            </w:rPr>
            <w:t>Bellevue</w:t>
          </w:r>
          <w:r w:rsidR="00951EDD">
            <w:rPr>
              <w:b/>
            </w:rPr>
            <w:t xml:space="preserve"> University</w:t>
          </w:r>
          <w:r w:rsidR="007005A5" w:rsidRPr="00C73EFC">
            <w:t>—</w:t>
          </w:r>
          <w:r w:rsidR="00FD282E">
            <w:t>Bellevue</w:t>
          </w:r>
          <w:r w:rsidR="007005A5" w:rsidRPr="00C73EFC">
            <w:t xml:space="preserve">, </w:t>
          </w:r>
          <w:r w:rsidR="00FD282E">
            <w:t>Nebraska</w:t>
          </w:r>
        </w:sdtContent>
      </w:sdt>
      <w:r w:rsidR="007005A5">
        <w:tab/>
      </w:r>
      <w:r w:rsidR="007005A5">
        <w:tab/>
      </w:r>
      <w:r w:rsidR="007005A5">
        <w:tab/>
      </w:r>
      <w:r w:rsidR="007005A5">
        <w:tab/>
      </w:r>
      <w:r w:rsidR="007005A5">
        <w:tab/>
      </w:r>
      <w:r w:rsidR="00C73EFC">
        <w:tab/>
      </w:r>
      <w:r w:rsidR="004C14DA">
        <w:rPr>
          <w:b/>
        </w:rPr>
        <w:t xml:space="preserve"> </w:t>
      </w:r>
      <w:r w:rsidR="00FD282E">
        <w:rPr>
          <w:b/>
        </w:rPr>
        <w:t xml:space="preserve">    Anticipated Graduation</w:t>
      </w:r>
      <w:r w:rsidR="004C14DA">
        <w:rPr>
          <w:b/>
        </w:rPr>
        <w:t xml:space="preserve"> </w:t>
      </w:r>
      <w:r w:rsidR="007005A5" w:rsidRPr="00C73EFC">
        <w:rPr>
          <w:b/>
        </w:rPr>
        <w:t xml:space="preserve">May </w:t>
      </w:r>
      <w:r w:rsidR="00FD282E">
        <w:rPr>
          <w:b/>
        </w:rPr>
        <w:t>2021</w:t>
      </w:r>
    </w:p>
    <w:sdt>
      <w:sdtPr>
        <w:id w:val="9459741"/>
        <w:placeholder>
          <w:docPart w:val="2D7DFA0356707C46840D4C2DE826E389"/>
        </w:placeholder>
      </w:sdtPr>
      <w:sdtEndPr/>
      <w:sdtContent>
        <w:p w14:paraId="23B82622" w14:textId="2056A90E" w:rsidR="00F015DE" w:rsidRDefault="00FD282E" w:rsidP="00C73EFC">
          <w:pPr>
            <w:pStyle w:val="NoSpacing"/>
          </w:pPr>
          <w:proofErr w:type="spellStart"/>
          <w:proofErr w:type="gramStart"/>
          <w:r>
            <w:t>Masters</w:t>
          </w:r>
          <w:proofErr w:type="spellEnd"/>
          <w:r w:rsidR="007005A5">
            <w:t xml:space="preserve"> of </w:t>
          </w:r>
          <w:r>
            <w:t>Science</w:t>
          </w:r>
          <w:proofErr w:type="gramEnd"/>
          <w:r w:rsidR="007005A5">
            <w:t xml:space="preserve"> in </w:t>
          </w:r>
          <w:r>
            <w:t>Data Science</w:t>
          </w:r>
        </w:p>
      </w:sdtContent>
    </w:sdt>
    <w:p w14:paraId="1FF89211" w14:textId="26F14BA5" w:rsidR="00F02869" w:rsidRDefault="00F02869" w:rsidP="00F02869">
      <w:pPr>
        <w:pStyle w:val="NoSpacing"/>
      </w:pPr>
      <w:r>
        <w:br/>
      </w:r>
      <w:r w:rsidRPr="00C73EFC">
        <w:rPr>
          <w:b/>
        </w:rPr>
        <w:t>University of Central Florida</w:t>
      </w:r>
      <w:r w:rsidRPr="00C73EFC">
        <w:t>—Orlando, Florida</w:t>
      </w:r>
      <w:r>
        <w:tab/>
      </w:r>
      <w:r>
        <w:tab/>
      </w:r>
      <w:r>
        <w:tab/>
      </w:r>
      <w:r>
        <w:tab/>
      </w:r>
      <w:r>
        <w:tab/>
      </w:r>
      <w:r>
        <w:tab/>
      </w:r>
      <w:r>
        <w:rPr>
          <w:b/>
        </w:rPr>
        <w:t xml:space="preserve"> </w:t>
      </w:r>
      <w:r>
        <w:rPr>
          <w:b/>
        </w:rPr>
        <w:tab/>
        <w:t xml:space="preserve"> Graduated </w:t>
      </w:r>
      <w:r w:rsidRPr="00C73EFC">
        <w:rPr>
          <w:b/>
        </w:rPr>
        <w:t>May 2016</w:t>
      </w:r>
    </w:p>
    <w:sdt>
      <w:sdtPr>
        <w:id w:val="591432524"/>
        <w:placeholder>
          <w:docPart w:val="17160B96FE610646820859C25EEDCC42"/>
        </w:placeholder>
      </w:sdtPr>
      <w:sdtEndPr/>
      <w:sdtContent>
        <w:p w14:paraId="1E0847DB" w14:textId="77777777" w:rsidR="00F02869" w:rsidRDefault="00F02869" w:rsidP="00F02869">
          <w:pPr>
            <w:pStyle w:val="NoSpacing"/>
          </w:pPr>
          <w:r>
            <w:t>Bachelor of Arts in Digital Media: Web Design</w:t>
          </w:r>
          <w:r>
            <w:br/>
            <w:t>Bachelor of Science in Hospitality Management</w:t>
          </w:r>
        </w:p>
      </w:sdtContent>
    </w:sdt>
    <w:p w14:paraId="6A9BBDA4" w14:textId="326CD2DB" w:rsidR="00C73EFC" w:rsidRDefault="00B40A94" w:rsidP="00F02869">
      <w:pPr>
        <w:pStyle w:val="NoSpacing"/>
      </w:pPr>
      <w:sdt>
        <w:sdtPr>
          <w:id w:val="9459744"/>
          <w:placeholder>
            <w:docPart w:val="1A58E36CBE80784F8EFA651C8DF60D2E"/>
          </w:placeholder>
        </w:sdtPr>
        <w:sdtEndPr/>
        <w:sdtContent>
          <w:r w:rsidR="00C73EFC">
            <w:t xml:space="preserve"> </w:t>
          </w:r>
        </w:sdtContent>
      </w:sdt>
    </w:p>
    <w:p w14:paraId="73C72DDE" w14:textId="1B9E5EEC" w:rsidR="00F015DE" w:rsidRDefault="007005A5" w:rsidP="00C73EFC">
      <w:pPr>
        <w:pStyle w:val="NoSpacing"/>
      </w:pPr>
      <w:r w:rsidRPr="00C73EFC">
        <w:rPr>
          <w:b/>
        </w:rPr>
        <w:t>Valencia College</w:t>
      </w:r>
      <w:r w:rsidR="00C73EFC">
        <w:t>—Orlando, Florida</w:t>
      </w:r>
      <w:r w:rsidR="00C73EFC">
        <w:tab/>
      </w:r>
      <w:r w:rsidR="00C73EFC">
        <w:tab/>
      </w:r>
      <w:r w:rsidR="00C73EFC">
        <w:tab/>
        <w:t xml:space="preserve">    </w:t>
      </w:r>
      <w:r w:rsidR="000201D0">
        <w:tab/>
      </w:r>
      <w:r w:rsidR="004C14DA">
        <w:tab/>
      </w:r>
      <w:r w:rsidR="004C14DA">
        <w:tab/>
      </w:r>
      <w:r w:rsidR="004C14DA">
        <w:tab/>
        <w:t xml:space="preserve">             </w:t>
      </w:r>
      <w:r w:rsidR="00033067">
        <w:tab/>
      </w:r>
      <w:r w:rsidR="00076B07">
        <w:tab/>
        <w:t xml:space="preserve"> </w:t>
      </w:r>
      <w:r w:rsidR="00076B07" w:rsidRPr="00076B07">
        <w:rPr>
          <w:b/>
          <w:bCs/>
        </w:rPr>
        <w:t>Graduated</w:t>
      </w:r>
      <w:r w:rsidR="004C14DA">
        <w:rPr>
          <w:b/>
        </w:rPr>
        <w:t xml:space="preserve"> J</w:t>
      </w:r>
      <w:r w:rsidRPr="00C73EFC">
        <w:rPr>
          <w:b/>
        </w:rPr>
        <w:t>uly 2012</w:t>
      </w:r>
    </w:p>
    <w:sdt>
      <w:sdtPr>
        <w:id w:val="9459745"/>
        <w:placeholder>
          <w:docPart w:val="F7232B30EB9F824B8F3ABE1A55533E1D"/>
        </w:placeholder>
      </w:sdtPr>
      <w:sdtEndPr/>
      <w:sdtContent>
        <w:p w14:paraId="3B379011" w14:textId="77777777" w:rsidR="00F015DE" w:rsidRDefault="007005A5" w:rsidP="00C73EFC">
          <w:pPr>
            <w:pStyle w:val="NoSpacing"/>
          </w:pPr>
          <w:r>
            <w:t>Associates of Arts in Studio Arts/Fine Arts</w:t>
          </w:r>
        </w:p>
      </w:sdtContent>
    </w:sdt>
    <w:p w14:paraId="5D9E9DBD" w14:textId="77777777" w:rsidR="00F015DE" w:rsidRPr="00B766C8" w:rsidRDefault="007005A5" w:rsidP="00FE22A3">
      <w:pPr>
        <w:pStyle w:val="Heading3"/>
        <w:rPr>
          <w:sz w:val="28"/>
          <w:szCs w:val="28"/>
        </w:rPr>
      </w:pPr>
      <w:r w:rsidRPr="00B766C8">
        <w:rPr>
          <w:sz w:val="28"/>
          <w:szCs w:val="28"/>
        </w:rPr>
        <w:t>Experience</w:t>
      </w:r>
    </w:p>
    <w:sdt>
      <w:sdtPr>
        <w:id w:val="9459748"/>
        <w:placeholder>
          <w:docPart w:val="BFB056F491711E4C869F0492930B0AF6"/>
        </w:placeholder>
      </w:sdtPr>
      <w:sdtEndPr>
        <w:rPr>
          <w:rFonts w:asciiTheme="majorHAnsi" w:eastAsiaTheme="majorEastAsia" w:hAnsiTheme="majorHAnsi" w:cstheme="majorBidi"/>
          <w:b/>
          <w:bCs/>
          <w:color w:val="000000" w:themeColor="text1"/>
          <w:szCs w:val="20"/>
        </w:rPr>
      </w:sdtEndPr>
      <w:sdtContent>
        <w:p w14:paraId="29163307" w14:textId="4AC118D2" w:rsidR="00C73EFC" w:rsidRDefault="00B40A94" w:rsidP="00C73EFC">
          <w:pPr>
            <w:pStyle w:val="NoSpacing"/>
            <w:rPr>
              <w:b/>
            </w:rPr>
          </w:pPr>
          <w:sdt>
            <w:sdtPr>
              <w:id w:val="1247621647"/>
              <w:placeholder>
                <w:docPart w:val="907129318062734FAAB17D2B8CDACD6A"/>
              </w:placeholder>
            </w:sdtPr>
            <w:sdtEndPr/>
            <w:sdtContent>
              <w:r w:rsidR="00C73EFC">
                <w:rPr>
                  <w:b/>
                </w:rPr>
                <w:t>Walt Disney World</w:t>
              </w:r>
              <w:r w:rsidR="00C73EFC" w:rsidRPr="00C73EFC">
                <w:t>—</w:t>
              </w:r>
              <w:r w:rsidR="00C73EFC">
                <w:t>Lake Buena Vista</w:t>
              </w:r>
              <w:r w:rsidR="00C73EFC" w:rsidRPr="00C73EFC">
                <w:t>, Florida</w:t>
              </w:r>
            </w:sdtContent>
          </w:sdt>
          <w:r w:rsidR="00C73EFC">
            <w:tab/>
          </w:r>
          <w:r w:rsidR="00C73EFC">
            <w:tab/>
          </w:r>
          <w:r w:rsidR="00C73EFC">
            <w:tab/>
          </w:r>
          <w:r w:rsidR="00C73EFC">
            <w:tab/>
            <w:t xml:space="preserve">                            </w:t>
          </w:r>
          <w:r w:rsidR="00033067">
            <w:tab/>
          </w:r>
          <w:r w:rsidR="00C73EFC">
            <w:t xml:space="preserve"> </w:t>
          </w:r>
          <w:r w:rsidR="00033067">
            <w:t xml:space="preserve">   </w:t>
          </w:r>
          <w:r w:rsidR="00C73EFC">
            <w:t xml:space="preserve"> </w:t>
          </w:r>
          <w:r w:rsidR="00C73EFC">
            <w:rPr>
              <w:b/>
            </w:rPr>
            <w:t>May 2010</w:t>
          </w:r>
          <w:r w:rsidR="00C73EFC" w:rsidRPr="00C73EFC">
            <w:rPr>
              <w:b/>
            </w:rPr>
            <w:t xml:space="preserve"> – </w:t>
          </w:r>
          <w:r w:rsidR="00C73EFC">
            <w:rPr>
              <w:b/>
            </w:rPr>
            <w:t>Present</w:t>
          </w:r>
        </w:p>
        <w:p w14:paraId="53B06570" w14:textId="06F045C6" w:rsidR="00FE22A3" w:rsidRPr="00C73EFC" w:rsidRDefault="00FE22A3" w:rsidP="00FE22A3">
          <w:pPr>
            <w:pStyle w:val="NoSpacing"/>
          </w:pPr>
          <w:r>
            <w:rPr>
              <w:u w:val="single"/>
            </w:rPr>
            <w:t>Labor Attendance and Time Team Compliance Specialist</w:t>
          </w:r>
          <w:r>
            <w:tab/>
            <w:t xml:space="preserve">         </w:t>
          </w:r>
          <w:r w:rsidR="003041F8">
            <w:tab/>
            <w:t xml:space="preserve"> </w:t>
          </w:r>
          <w:r w:rsidR="000261DE">
            <w:t xml:space="preserve">          </w:t>
          </w:r>
          <w:r w:rsidR="001A04FE">
            <w:t xml:space="preserve"> </w:t>
          </w:r>
          <w:r w:rsidR="001A04FE">
            <w:tab/>
          </w:r>
          <w:r w:rsidR="001A04FE">
            <w:tab/>
          </w:r>
          <w:r w:rsidR="001A04FE">
            <w:tab/>
            <w:t xml:space="preserve">           </w:t>
          </w:r>
          <w:r w:rsidR="000261DE">
            <w:t xml:space="preserve"> </w:t>
          </w:r>
          <w:r w:rsidRPr="00FE22A3">
            <w:rPr>
              <w:i/>
            </w:rPr>
            <w:t xml:space="preserve">January 2018 – </w:t>
          </w:r>
          <w:r w:rsidR="000261DE">
            <w:rPr>
              <w:i/>
            </w:rPr>
            <w:t>Present</w:t>
          </w:r>
        </w:p>
        <w:p w14:paraId="3C0633F9" w14:textId="18B1FED7" w:rsidR="00033067" w:rsidRDefault="003041F8" w:rsidP="00FE22A3">
          <w:pPr>
            <w:pStyle w:val="NoSpacing"/>
            <w:numPr>
              <w:ilvl w:val="0"/>
              <w:numId w:val="19"/>
            </w:numPr>
          </w:pPr>
          <w:r>
            <w:t xml:space="preserve">Create and maintain </w:t>
          </w:r>
          <w:r w:rsidR="00033067">
            <w:t>user interfaces using Vue.js and JavaScript to allow fellow members of team to make adjustments to internal database without writing queries.</w:t>
          </w:r>
        </w:p>
        <w:p w14:paraId="3040B906" w14:textId="48538812" w:rsidR="00473382" w:rsidRDefault="00B5228E" w:rsidP="00FE22A3">
          <w:pPr>
            <w:pStyle w:val="NoSpacing"/>
            <w:numPr>
              <w:ilvl w:val="0"/>
              <w:numId w:val="19"/>
            </w:numPr>
          </w:pPr>
          <w:r>
            <w:t>Le</w:t>
          </w:r>
          <w:r w:rsidR="005B6BBC">
            <w:t xml:space="preserve">d a project to better streamline </w:t>
          </w:r>
          <w:r w:rsidR="00625565">
            <w:t xml:space="preserve">and reduce workload of </w:t>
          </w:r>
          <w:r w:rsidR="005B6BBC">
            <w:t>the way Outstanding Reprimands are processed.</w:t>
          </w:r>
        </w:p>
        <w:p w14:paraId="6F10B03D" w14:textId="4797F9B3" w:rsidR="00B5228E" w:rsidRDefault="00B5228E" w:rsidP="00B5228E">
          <w:pPr>
            <w:pStyle w:val="NoSpacing"/>
            <w:numPr>
              <w:ilvl w:val="0"/>
              <w:numId w:val="19"/>
            </w:numPr>
          </w:pPr>
          <w:r>
            <w:t>Responsible for creating</w:t>
          </w:r>
          <w:r w:rsidR="00625565">
            <w:t xml:space="preserve"> multiple</w:t>
          </w:r>
          <w:r>
            <w:t xml:space="preserve"> </w:t>
          </w:r>
          <w:r w:rsidR="005B6BBC">
            <w:t xml:space="preserve">reprimand </w:t>
          </w:r>
          <w:r>
            <w:t>matrices</w:t>
          </w:r>
          <w:r w:rsidR="005B6BBC">
            <w:t xml:space="preserve"> for </w:t>
          </w:r>
          <w:r>
            <w:t>different</w:t>
          </w:r>
          <w:r w:rsidR="005B6BBC">
            <w:t xml:space="preserve"> organization in SQL</w:t>
          </w:r>
          <w:r>
            <w:t xml:space="preserve"> server</w:t>
          </w:r>
          <w:r w:rsidR="005B6BBC">
            <w:t xml:space="preserve"> database. </w:t>
          </w:r>
        </w:p>
        <w:p w14:paraId="64CCC042" w14:textId="4A5BB1DE" w:rsidR="00B5228E" w:rsidRDefault="003041F8" w:rsidP="00B5228E">
          <w:pPr>
            <w:pStyle w:val="NoSpacing"/>
            <w:numPr>
              <w:ilvl w:val="0"/>
              <w:numId w:val="19"/>
            </w:numPr>
          </w:pPr>
          <w:r>
            <w:t>Partner</w:t>
          </w:r>
          <w:r w:rsidR="00B95AEF">
            <w:t>s</w:t>
          </w:r>
          <w:r w:rsidR="00B5228E">
            <w:t xml:space="preserve"> with Disneyland Resort on initiatives such as the e-signature tool for a more efficient approach of issuing </w:t>
          </w:r>
          <w:r w:rsidR="00625565">
            <w:t xml:space="preserve">and supporting </w:t>
          </w:r>
          <w:r w:rsidR="00B5228E">
            <w:t>reprimands.</w:t>
          </w:r>
        </w:p>
        <w:p w14:paraId="3AE5187D" w14:textId="788ECE98" w:rsidR="00FE22A3" w:rsidRDefault="003041F8" w:rsidP="003041F8">
          <w:pPr>
            <w:pStyle w:val="NoSpacing"/>
            <w:numPr>
              <w:ilvl w:val="0"/>
              <w:numId w:val="19"/>
            </w:numPr>
          </w:pPr>
          <w:r>
            <w:t>Maintain</w:t>
          </w:r>
          <w:r w:rsidR="00473382">
            <w:t xml:space="preserve"> JIRA</w:t>
          </w:r>
          <w:r w:rsidR="00FE22A3">
            <w:t xml:space="preserve"> </w:t>
          </w:r>
          <w:r w:rsidR="00B5228E">
            <w:t>for team’s Sprints and other projects as well as documents projects and processes in Confluence</w:t>
          </w:r>
          <w:r w:rsidR="009A2D09">
            <w:t>.</w:t>
          </w:r>
        </w:p>
        <w:p w14:paraId="57990634" w14:textId="55571976" w:rsidR="000261DE" w:rsidRDefault="000261DE" w:rsidP="000261DE">
          <w:pPr>
            <w:pStyle w:val="NoSpacing"/>
          </w:pPr>
          <w:r w:rsidRPr="003041F8">
            <w:rPr>
              <w:u w:val="single"/>
            </w:rPr>
            <w:t>Labor Attendance and Time Team Analyst</w:t>
          </w:r>
          <w:r>
            <w:rPr>
              <w:u w:val="single"/>
            </w:rPr>
            <w:t xml:space="preserve"> (Temporary Assignment)</w:t>
          </w:r>
          <w:r>
            <w:tab/>
          </w:r>
          <w:r>
            <w:tab/>
            <w:t xml:space="preserve">              </w:t>
          </w:r>
          <w:r w:rsidRPr="003041F8">
            <w:rPr>
              <w:i/>
            </w:rPr>
            <w:t xml:space="preserve">January 2020 – </w:t>
          </w:r>
          <w:r>
            <w:rPr>
              <w:i/>
            </w:rPr>
            <w:t>October 2020</w:t>
          </w:r>
        </w:p>
        <w:p w14:paraId="248FDEDF" w14:textId="0BF66B5A" w:rsidR="000261DE" w:rsidRDefault="000261DE" w:rsidP="000261DE">
          <w:pPr>
            <w:pStyle w:val="NoSpacing"/>
            <w:numPr>
              <w:ilvl w:val="0"/>
              <w:numId w:val="21"/>
            </w:numPr>
          </w:pPr>
          <w:r>
            <w:t>Assist</w:t>
          </w:r>
          <w:r w:rsidR="00B95AEF">
            <w:t>ed</w:t>
          </w:r>
          <w:r>
            <w:t xml:space="preserve"> in rolling out new infrastructures and technologies to replace or enhance team’s interface, Cast Self Service, Self Service, as well as new time recording system in languages such as Angular, JavaScript, and Java.</w:t>
          </w:r>
        </w:p>
        <w:p w14:paraId="3E65CCA8" w14:textId="45F68ADF" w:rsidR="000261DE" w:rsidRDefault="000261DE" w:rsidP="000261DE">
          <w:pPr>
            <w:pStyle w:val="NoSpacing"/>
            <w:numPr>
              <w:ilvl w:val="0"/>
              <w:numId w:val="21"/>
            </w:numPr>
          </w:pPr>
          <w:r>
            <w:t>Sustain</w:t>
          </w:r>
          <w:r w:rsidR="00B95AEF">
            <w:t>ed</w:t>
          </w:r>
          <w:r>
            <w:t xml:space="preserve"> the team’s interface through quality assurance checks for improvements and bug fixes. </w:t>
          </w:r>
        </w:p>
        <w:p w14:paraId="626912FC" w14:textId="3FDEB90A" w:rsidR="000261DE" w:rsidRDefault="000261DE" w:rsidP="000261DE">
          <w:pPr>
            <w:pStyle w:val="NoSpacing"/>
            <w:numPr>
              <w:ilvl w:val="0"/>
              <w:numId w:val="21"/>
            </w:numPr>
          </w:pPr>
          <w:r>
            <w:t>Assist</w:t>
          </w:r>
          <w:r w:rsidR="00B95AEF">
            <w:t>ed</w:t>
          </w:r>
          <w:r>
            <w:t xml:space="preserve"> with facilitating bi-weekly Change Request meetings that determines project work for the team.</w:t>
          </w:r>
        </w:p>
        <w:p w14:paraId="5295CAFC" w14:textId="2DD9D44B" w:rsidR="000261DE" w:rsidRDefault="000261DE" w:rsidP="000261DE">
          <w:pPr>
            <w:pStyle w:val="NoSpacing"/>
            <w:numPr>
              <w:ilvl w:val="0"/>
              <w:numId w:val="21"/>
            </w:numPr>
          </w:pPr>
          <w:r>
            <w:t>Demonstrate</w:t>
          </w:r>
          <w:r w:rsidR="00B95AEF">
            <w:t>d</w:t>
          </w:r>
          <w:r>
            <w:t xml:space="preserve"> the ability to handle confidential information about the company and its Cast Members.</w:t>
          </w:r>
        </w:p>
        <w:p w14:paraId="01E94337" w14:textId="6CE1FCB7" w:rsidR="00C73EFC" w:rsidRPr="00C73EFC" w:rsidRDefault="00C73EFC" w:rsidP="00C73EFC">
          <w:pPr>
            <w:pStyle w:val="NoSpacing"/>
          </w:pPr>
          <w:r>
            <w:rPr>
              <w:u w:val="single"/>
            </w:rPr>
            <w:t xml:space="preserve">Labor </w:t>
          </w:r>
          <w:r w:rsidR="00FE22A3">
            <w:rPr>
              <w:u w:val="single"/>
            </w:rPr>
            <w:t>Attendance</w:t>
          </w:r>
          <w:r>
            <w:rPr>
              <w:u w:val="single"/>
            </w:rPr>
            <w:t xml:space="preserve"> and Time Team Compliance</w:t>
          </w:r>
          <w:r w:rsidR="00FE22A3">
            <w:rPr>
              <w:u w:val="single"/>
            </w:rPr>
            <w:t xml:space="preserve"> Specialist</w:t>
          </w:r>
          <w:r>
            <w:tab/>
          </w:r>
          <w:r w:rsidR="00FE22A3">
            <w:tab/>
          </w:r>
          <w:r w:rsidR="00FE22A3">
            <w:tab/>
            <w:t xml:space="preserve">            </w:t>
          </w:r>
          <w:r w:rsidR="00033067">
            <w:tab/>
            <w:t xml:space="preserve">            </w:t>
          </w:r>
          <w:r w:rsidR="00FE22A3">
            <w:t xml:space="preserve">  </w:t>
          </w:r>
          <w:r w:rsidRPr="00FE22A3">
            <w:rPr>
              <w:i/>
            </w:rPr>
            <w:t>January 2017 – January 2018</w:t>
          </w:r>
        </w:p>
        <w:p w14:paraId="6CC43340" w14:textId="2C37AFDE" w:rsidR="00C73EFC" w:rsidRDefault="00C73EFC" w:rsidP="00FE22A3">
          <w:pPr>
            <w:pStyle w:val="NoSpacing"/>
            <w:numPr>
              <w:ilvl w:val="0"/>
              <w:numId w:val="19"/>
            </w:numPr>
          </w:pPr>
          <w:r>
            <w:t xml:space="preserve">Ensured </w:t>
          </w:r>
          <w:r w:rsidR="00FE22A3">
            <w:t>accurate time recording for 60,000 Cast Members in various lines of business</w:t>
          </w:r>
          <w:r w:rsidR="00B5228E">
            <w:t xml:space="preserve"> in </w:t>
          </w:r>
          <w:proofErr w:type="spellStart"/>
          <w:r w:rsidR="00B5228E">
            <w:t>Workbrain</w:t>
          </w:r>
          <w:proofErr w:type="spellEnd"/>
          <w:r w:rsidR="00B5228E">
            <w:t xml:space="preserve"> and SAP</w:t>
          </w:r>
          <w:r w:rsidR="00FE22A3">
            <w:t>.</w:t>
          </w:r>
        </w:p>
        <w:p w14:paraId="3DEF06C7" w14:textId="77777777" w:rsidR="00FE22A3" w:rsidRDefault="00FE22A3" w:rsidP="00FE22A3">
          <w:pPr>
            <w:pStyle w:val="NoSpacing"/>
            <w:numPr>
              <w:ilvl w:val="0"/>
              <w:numId w:val="19"/>
            </w:numPr>
          </w:pPr>
          <w:r>
            <w:t>Developed and maintained daily audits and reports using SQL.</w:t>
          </w:r>
        </w:p>
        <w:p w14:paraId="15E3D9AF" w14:textId="77777777" w:rsidR="00FE22A3" w:rsidRDefault="00FE22A3" w:rsidP="00FE22A3">
          <w:pPr>
            <w:pStyle w:val="NoSpacing"/>
            <w:numPr>
              <w:ilvl w:val="0"/>
              <w:numId w:val="19"/>
            </w:numPr>
          </w:pPr>
          <w:r>
            <w:t>Able to troubleshoot a variety of incidents for technical and non-technical users.</w:t>
          </w:r>
        </w:p>
        <w:p w14:paraId="6F62A9EB" w14:textId="77777777" w:rsidR="00B5228E" w:rsidRDefault="00FE22A3" w:rsidP="00FE22A3">
          <w:pPr>
            <w:pStyle w:val="NoSpacing"/>
            <w:numPr>
              <w:ilvl w:val="0"/>
              <w:numId w:val="19"/>
            </w:numPr>
          </w:pPr>
          <w:r>
            <w:t>Responded to data requests in a timely manner using multiple databases for various lines of business.</w:t>
          </w:r>
        </w:p>
        <w:p w14:paraId="6122DCCC" w14:textId="3B7A6013" w:rsidR="00FE22A3" w:rsidRDefault="00B5228E" w:rsidP="00FE22A3">
          <w:pPr>
            <w:pStyle w:val="NoSpacing"/>
            <w:numPr>
              <w:ilvl w:val="0"/>
              <w:numId w:val="19"/>
            </w:numPr>
          </w:pPr>
          <w:r>
            <w:t xml:space="preserve">Processed audits in </w:t>
          </w:r>
          <w:proofErr w:type="spellStart"/>
          <w:r>
            <w:t>Workbrain</w:t>
          </w:r>
          <w:proofErr w:type="spellEnd"/>
          <w:r>
            <w:t xml:space="preserve"> to fix defects and be compliant with contractual pay rules.</w:t>
          </w:r>
        </w:p>
        <w:p w14:paraId="117D703A" w14:textId="34A8DCCF" w:rsidR="00C73EFC" w:rsidRPr="00C73EFC" w:rsidRDefault="00C73EFC" w:rsidP="00C73EFC">
          <w:pPr>
            <w:pStyle w:val="NoSpacing"/>
          </w:pPr>
          <w:r>
            <w:rPr>
              <w:u w:val="single"/>
            </w:rPr>
            <w:t>Resort Concierge</w:t>
          </w:r>
          <w:r>
            <w:t xml:space="preserve"> </w:t>
          </w:r>
          <w:r>
            <w:tab/>
          </w:r>
          <w:r>
            <w:tab/>
          </w:r>
          <w:r>
            <w:tab/>
          </w:r>
          <w:r>
            <w:tab/>
          </w:r>
          <w:r>
            <w:tab/>
          </w:r>
          <w:r>
            <w:tab/>
          </w:r>
          <w:r>
            <w:tab/>
            <w:t xml:space="preserve">                           </w:t>
          </w:r>
          <w:r w:rsidR="00033067">
            <w:tab/>
            <w:t xml:space="preserve"> </w:t>
          </w:r>
          <w:r w:rsidRPr="00FE22A3">
            <w:rPr>
              <w:i/>
            </w:rPr>
            <w:t>October 2013 – January 2017</w:t>
          </w:r>
        </w:p>
        <w:p w14:paraId="14472D0D" w14:textId="77777777" w:rsidR="00C73EFC" w:rsidRDefault="00C73EFC" w:rsidP="00C73EFC">
          <w:pPr>
            <w:pStyle w:val="NoSpacing"/>
            <w:numPr>
              <w:ilvl w:val="0"/>
              <w:numId w:val="19"/>
            </w:numPr>
          </w:pPr>
          <w:r>
            <w:t xml:space="preserve">Ensured guest satisfaction by assisting in planning daily activities such as dining reservations, </w:t>
          </w:r>
          <w:proofErr w:type="spellStart"/>
          <w:r>
            <w:t>Fastpass</w:t>
          </w:r>
          <w:proofErr w:type="spellEnd"/>
          <w:r>
            <w:t>+ selections, and recreation activities</w:t>
          </w:r>
        </w:p>
        <w:p w14:paraId="0998063F" w14:textId="198BF726" w:rsidR="00C73EFC" w:rsidRDefault="00B5228E" w:rsidP="00C73EFC">
          <w:pPr>
            <w:pStyle w:val="NoSpacing"/>
            <w:numPr>
              <w:ilvl w:val="0"/>
              <w:numId w:val="19"/>
            </w:numPr>
          </w:pPr>
          <w:r>
            <w:t>Handled multiple systems on the job,</w:t>
          </w:r>
          <w:r w:rsidR="00C73EFC">
            <w:t xml:space="preserve"> in</w:t>
          </w:r>
          <w:r>
            <w:t>cluding</w:t>
          </w:r>
          <w:r w:rsidR="00C73EFC">
            <w:t xml:space="preserve"> LILO reservation system, A La Carte dining system, Cast Apps, </w:t>
          </w:r>
          <w:proofErr w:type="spellStart"/>
          <w:r w:rsidR="00C73EFC">
            <w:t>HotSOS</w:t>
          </w:r>
          <w:proofErr w:type="spellEnd"/>
          <w:r w:rsidR="00C73EFC">
            <w:t>, and TAG.</w:t>
          </w:r>
        </w:p>
        <w:p w14:paraId="28344D0B" w14:textId="745F3795" w:rsidR="00C73EFC" w:rsidRDefault="00C73EFC" w:rsidP="00C73EFC">
          <w:pPr>
            <w:pStyle w:val="NoSpacing"/>
            <w:numPr>
              <w:ilvl w:val="0"/>
              <w:numId w:val="19"/>
            </w:numPr>
          </w:pPr>
          <w:r>
            <w:t xml:space="preserve">Handled cash transaction including foreign currency and </w:t>
          </w:r>
          <w:r w:rsidR="00076B07">
            <w:t>travelers’</w:t>
          </w:r>
          <w:r>
            <w:t xml:space="preserve"> checks</w:t>
          </w:r>
          <w:r w:rsidR="009A2D09">
            <w:t>.</w:t>
          </w:r>
        </w:p>
        <w:p w14:paraId="797C74A3" w14:textId="4D2BD36E" w:rsidR="00C73EFC" w:rsidRPr="00C73EFC" w:rsidRDefault="00C73EFC" w:rsidP="00C73EFC">
          <w:pPr>
            <w:pStyle w:val="NoSpacing"/>
          </w:pPr>
          <w:r>
            <w:rPr>
              <w:u w:val="single"/>
            </w:rPr>
            <w:t>Park Operations Attractions Hostess</w:t>
          </w:r>
          <w:r>
            <w:t xml:space="preserve"> </w:t>
          </w:r>
          <w:r>
            <w:tab/>
          </w:r>
          <w:r>
            <w:tab/>
          </w:r>
          <w:r>
            <w:tab/>
          </w:r>
          <w:r>
            <w:tab/>
          </w:r>
          <w:r>
            <w:tab/>
          </w:r>
          <w:r>
            <w:tab/>
          </w:r>
          <w:r>
            <w:tab/>
            <w:t xml:space="preserve">       </w:t>
          </w:r>
          <w:r w:rsidR="00033067">
            <w:tab/>
            <w:t xml:space="preserve">       </w:t>
          </w:r>
          <w:r w:rsidRPr="00FE22A3">
            <w:rPr>
              <w:i/>
            </w:rPr>
            <w:t>May 2010 – October 2013</w:t>
          </w:r>
        </w:p>
        <w:sdt>
          <w:sdtPr>
            <w:id w:val="-1328122544"/>
            <w:placeholder>
              <w:docPart w:val="B5A7E4E127B12743ABFD8BE92B2F1661"/>
            </w:placeholder>
          </w:sdtPr>
          <w:sdtEndPr/>
          <w:sdtContent>
            <w:p w14:paraId="5408412B" w14:textId="5EF58656" w:rsidR="00C73EFC" w:rsidRDefault="00C73EFC" w:rsidP="00C73EFC">
              <w:pPr>
                <w:pStyle w:val="NoSpacing"/>
                <w:numPr>
                  <w:ilvl w:val="0"/>
                  <w:numId w:val="18"/>
                </w:numPr>
              </w:pPr>
              <w:r>
                <w:t>Operated a high demand attraction while ensuring the guest’s safety and satisfaction.</w:t>
              </w:r>
            </w:p>
            <w:p w14:paraId="06851056" w14:textId="77777777" w:rsidR="00B5228E" w:rsidRDefault="00C73EFC" w:rsidP="00473382">
              <w:pPr>
                <w:pStyle w:val="NoSpacing"/>
                <w:numPr>
                  <w:ilvl w:val="0"/>
                  <w:numId w:val="18"/>
                </w:numPr>
                <w:rPr>
                  <w:rFonts w:asciiTheme="majorHAnsi" w:eastAsiaTheme="majorEastAsia" w:hAnsiTheme="majorHAnsi" w:cstheme="majorBidi"/>
                  <w:b/>
                  <w:bCs/>
                  <w:color w:val="000000" w:themeColor="text1"/>
                  <w:szCs w:val="20"/>
                </w:rPr>
              </w:pPr>
              <w:r>
                <w:t xml:space="preserve">Demonstrated Walt Disney World Resort’s </w:t>
              </w:r>
              <w:proofErr w:type="gramStart"/>
              <w:r>
                <w:t>The</w:t>
              </w:r>
              <w:proofErr w:type="gramEnd"/>
              <w:r>
                <w:t xml:space="preserve"> Four Keys Basics by ensuring a safe and courteous environment for guests and Cast Members while in character and performing the part. </w:t>
              </w:r>
              <w:r>
                <w:br/>
              </w:r>
            </w:p>
          </w:sdtContent>
        </w:sdt>
      </w:sdtContent>
    </w:sdt>
    <w:p w14:paraId="1D610465" w14:textId="1F1BBF42" w:rsidR="00F015DE" w:rsidRPr="00B5228E" w:rsidRDefault="000201D0" w:rsidP="00B5228E">
      <w:pPr>
        <w:pStyle w:val="NoSpacing"/>
        <w:rPr>
          <w:b/>
          <w:color w:val="A9122A" w:themeColor="accent1"/>
        </w:rPr>
      </w:pPr>
      <w:r w:rsidRPr="00B5228E">
        <w:rPr>
          <w:b/>
          <w:color w:val="A9122A" w:themeColor="accent1"/>
          <w:sz w:val="28"/>
          <w:szCs w:val="28"/>
        </w:rPr>
        <w:t>Skills</w:t>
      </w:r>
    </w:p>
    <w:p w14:paraId="2DF24FDD" w14:textId="03E440F4" w:rsidR="007005A5" w:rsidRDefault="007005A5" w:rsidP="007005A5">
      <w:pPr>
        <w:pStyle w:val="NoSpacing"/>
        <w:numPr>
          <w:ilvl w:val="0"/>
          <w:numId w:val="14"/>
        </w:numPr>
      </w:pPr>
      <w:r>
        <w:t xml:space="preserve">Proficient in Microsoft Office Suite, SAP, </w:t>
      </w:r>
      <w:proofErr w:type="spellStart"/>
      <w:r>
        <w:t>Workbrain</w:t>
      </w:r>
      <w:proofErr w:type="spellEnd"/>
      <w:r>
        <w:t>, Business Objects, and ServiceNow.</w:t>
      </w:r>
    </w:p>
    <w:p w14:paraId="669C7162" w14:textId="5BB2DF1D" w:rsidR="00076B07" w:rsidRDefault="00076B07" w:rsidP="007005A5">
      <w:pPr>
        <w:pStyle w:val="NoSpacing"/>
        <w:numPr>
          <w:ilvl w:val="0"/>
          <w:numId w:val="14"/>
        </w:numPr>
      </w:pPr>
      <w:r>
        <w:t>Understanding of Python and R.</w:t>
      </w:r>
    </w:p>
    <w:p w14:paraId="43EE9B77" w14:textId="7D826F00" w:rsidR="00473382" w:rsidRDefault="00BE182E" w:rsidP="007005A5">
      <w:pPr>
        <w:pStyle w:val="NoSpacing"/>
        <w:numPr>
          <w:ilvl w:val="0"/>
          <w:numId w:val="14"/>
        </w:numPr>
      </w:pPr>
      <w:r>
        <w:t>Knowledgeable in</w:t>
      </w:r>
      <w:r w:rsidR="00473382">
        <w:t xml:space="preserve"> SQL, </w:t>
      </w:r>
      <w:proofErr w:type="spellStart"/>
      <w:r w:rsidR="00473382">
        <w:t>VueJS</w:t>
      </w:r>
      <w:proofErr w:type="spellEnd"/>
      <w:r w:rsidR="00473382">
        <w:t xml:space="preserve">, HTML, JavaScript, and CSS on a </w:t>
      </w:r>
      <w:r w:rsidR="002C23C0">
        <w:t>daily</w:t>
      </w:r>
      <w:r w:rsidR="00473382">
        <w:t xml:space="preserve"> basis. </w:t>
      </w:r>
    </w:p>
    <w:p w14:paraId="33CEF754" w14:textId="77777777" w:rsidR="007005A5" w:rsidRDefault="007005A5" w:rsidP="007005A5">
      <w:pPr>
        <w:pStyle w:val="NoSpacing"/>
        <w:numPr>
          <w:ilvl w:val="0"/>
          <w:numId w:val="14"/>
        </w:numPr>
      </w:pPr>
      <w:r>
        <w:t>Highly organized with great time management skills.</w:t>
      </w:r>
    </w:p>
    <w:p w14:paraId="25F315DA" w14:textId="0C76B86E" w:rsidR="007005A5" w:rsidRDefault="007005A5" w:rsidP="007005A5">
      <w:pPr>
        <w:pStyle w:val="NoSpacing"/>
        <w:numPr>
          <w:ilvl w:val="0"/>
          <w:numId w:val="14"/>
        </w:numPr>
      </w:pPr>
      <w:r>
        <w:t>Detail oriented with excellent analytical skills</w:t>
      </w:r>
      <w:r w:rsidR="008459A8">
        <w:t>.</w:t>
      </w:r>
    </w:p>
    <w:p w14:paraId="799A18D8" w14:textId="4AFDFA43" w:rsidR="00F015DE" w:rsidRDefault="007005A5" w:rsidP="0090731E">
      <w:pPr>
        <w:pStyle w:val="NoSpacing"/>
        <w:numPr>
          <w:ilvl w:val="0"/>
          <w:numId w:val="14"/>
        </w:numPr>
      </w:pPr>
      <w:r>
        <w:t>Eager to learn new skills and tasks and able to do so in a timely manner</w:t>
      </w:r>
      <w:r w:rsidR="008459A8">
        <w:t>.</w:t>
      </w:r>
    </w:p>
    <w:sectPr w:rsidR="00F015DE" w:rsidSect="00033067">
      <w:headerReference w:type="default" r:id="rId8"/>
      <w:footerReference w:type="default" r:id="rId9"/>
      <w:headerReference w:type="first" r:id="rId10"/>
      <w:pgSz w:w="12240" w:h="15840"/>
      <w:pgMar w:top="360" w:right="360" w:bottom="288" w:left="3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A042A" w14:textId="77777777" w:rsidR="00B40A94" w:rsidRDefault="00B40A94">
      <w:r>
        <w:separator/>
      </w:r>
    </w:p>
  </w:endnote>
  <w:endnote w:type="continuationSeparator" w:id="0">
    <w:p w14:paraId="3FF061EE" w14:textId="77777777" w:rsidR="00B40A94" w:rsidRDefault="00B4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72661" w14:textId="77777777" w:rsidR="003041F8" w:rsidRDefault="003041F8">
    <w:pPr>
      <w:pStyle w:val="Footer"/>
    </w:pPr>
    <w:r>
      <w:fldChar w:fldCharType="begin"/>
    </w:r>
    <w:r>
      <w:instrText xml:space="preserve"> Page </w:instrText>
    </w:r>
    <w:r>
      <w:fldChar w:fldCharType="separate"/>
    </w:r>
    <w:r w:rsidR="009A2D09">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1610B" w14:textId="77777777" w:rsidR="00B40A94" w:rsidRDefault="00B40A94">
      <w:r>
        <w:separator/>
      </w:r>
    </w:p>
  </w:footnote>
  <w:footnote w:type="continuationSeparator" w:id="0">
    <w:p w14:paraId="3C405180" w14:textId="77777777" w:rsidR="00B40A94" w:rsidRDefault="00B4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10188"/>
    </w:tblGrid>
    <w:tr w:rsidR="003041F8" w14:paraId="50BC0A0B" w14:textId="77777777">
      <w:trPr>
        <w:trHeight w:val="720"/>
      </w:trPr>
      <w:tc>
        <w:tcPr>
          <w:tcW w:w="10188" w:type="dxa"/>
          <w:vAlign w:val="center"/>
        </w:tcPr>
        <w:p w14:paraId="2E1E053F" w14:textId="77777777" w:rsidR="003041F8" w:rsidRDefault="003041F8"/>
      </w:tc>
    </w:tr>
  </w:tbl>
  <w:p w14:paraId="58DA1EC3" w14:textId="77777777" w:rsidR="003041F8" w:rsidRDefault="00304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8895"/>
      <w:gridCol w:w="1655"/>
    </w:tblGrid>
    <w:tr w:rsidR="003041F8" w14:paraId="1FC34C1E" w14:textId="77777777" w:rsidTr="00473382">
      <w:trPr>
        <w:trHeight w:val="915"/>
      </w:trPr>
      <w:tc>
        <w:tcPr>
          <w:tcW w:w="8895" w:type="dxa"/>
          <w:vAlign w:val="center"/>
        </w:tcPr>
        <w:p w14:paraId="14048A48" w14:textId="7BF28A57" w:rsidR="003041F8" w:rsidRDefault="003041F8">
          <w:pPr>
            <w:pStyle w:val="Title"/>
          </w:pPr>
          <w:r>
            <w:fldChar w:fldCharType="begin"/>
          </w:r>
          <w:r>
            <w:instrText xml:space="preserve"> PLACEHOLDER </w:instrText>
          </w:r>
          <w:r>
            <w:fldChar w:fldCharType="begin"/>
          </w:r>
          <w:r>
            <w:instrText xml:space="preserve"> IF </w:instrText>
          </w:r>
          <w:fldSimple w:instr=" USERNAME ">
            <w:r w:rsidR="00BE182E">
              <w:rPr>
                <w:noProof/>
              </w:rPr>
              <w:instrText>Microsoft Office User</w:instrText>
            </w:r>
          </w:fldSimple>
          <w:r>
            <w:instrText xml:space="preserve">="" "[Your Name]" </w:instrText>
          </w:r>
          <w:fldSimple w:instr=" USERNAME ">
            <w:r w:rsidR="00BE182E">
              <w:rPr>
                <w:noProof/>
              </w:rPr>
              <w:instrText>Microsoft Office User</w:instrText>
            </w:r>
          </w:fldSimple>
          <w:r>
            <w:fldChar w:fldCharType="separate"/>
          </w:r>
          <w:r w:rsidR="00BE182E">
            <w:rPr>
              <w:noProof/>
            </w:rPr>
            <w:instrText>Microsoft Office User</w:instrText>
          </w:r>
          <w:r>
            <w:fldChar w:fldCharType="end"/>
          </w:r>
          <w:r>
            <w:instrText xml:space="preserve"> \* MERGEFORMAT</w:instrText>
          </w:r>
          <w:r>
            <w:fldChar w:fldCharType="separate"/>
          </w:r>
          <w:r w:rsidR="002718C9">
            <w:t xml:space="preserve">Barbara </w:t>
          </w:r>
          <w:r w:rsidR="002718C9">
            <w:rPr>
              <w:noProof/>
            </w:rPr>
            <w:t>Payne</w:t>
          </w:r>
          <w:r>
            <w:fldChar w:fldCharType="end"/>
          </w:r>
        </w:p>
        <w:p w14:paraId="0D39B8F6" w14:textId="77777777" w:rsidR="003041F8" w:rsidRDefault="003041F8">
          <w:pPr>
            <w:pStyle w:val="ContactDetails"/>
          </w:pPr>
          <w:r>
            <w:t xml:space="preserve">9188 Ridge Pine Trail </w:t>
          </w:r>
          <w:r>
            <w:sym w:font="Wingdings 2" w:char="F097"/>
          </w:r>
          <w:r>
            <w:t xml:space="preserve"> Orlando, FL 32819</w:t>
          </w:r>
          <w:r>
            <w:br/>
            <w:t xml:space="preserve">Phone: 813-504-0519 </w:t>
          </w:r>
          <w:r>
            <w:sym w:font="Wingdings 2" w:char="F097"/>
          </w:r>
          <w:r>
            <w:t xml:space="preserve"> E-Mail: Barbara.M.Payne@disney.com </w:t>
          </w:r>
        </w:p>
      </w:tc>
      <w:tc>
        <w:tcPr>
          <w:tcW w:w="1655" w:type="dxa"/>
          <w:vAlign w:val="center"/>
        </w:tcPr>
        <w:p w14:paraId="7A796FCF" w14:textId="77777777" w:rsidR="003041F8" w:rsidRDefault="003041F8" w:rsidP="007005A5">
          <w:pPr>
            <w:pStyle w:val="Initials"/>
            <w:jc w:val="left"/>
          </w:pPr>
        </w:p>
      </w:tc>
    </w:tr>
  </w:tbl>
  <w:p w14:paraId="224BCE60" w14:textId="77777777" w:rsidR="003041F8" w:rsidRDefault="003041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31D2DFF"/>
    <w:multiLevelType w:val="hybridMultilevel"/>
    <w:tmpl w:val="7270BA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4C1912"/>
    <w:multiLevelType w:val="hybridMultilevel"/>
    <w:tmpl w:val="DC7E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8A7A57"/>
    <w:multiLevelType w:val="hybridMultilevel"/>
    <w:tmpl w:val="6AD4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1629C5"/>
    <w:multiLevelType w:val="hybridMultilevel"/>
    <w:tmpl w:val="5D166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84106E"/>
    <w:multiLevelType w:val="hybridMultilevel"/>
    <w:tmpl w:val="21F8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21C65"/>
    <w:multiLevelType w:val="hybridMultilevel"/>
    <w:tmpl w:val="F602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8392F"/>
    <w:multiLevelType w:val="hybridMultilevel"/>
    <w:tmpl w:val="E66A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D31AB"/>
    <w:multiLevelType w:val="hybridMultilevel"/>
    <w:tmpl w:val="382A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C2BAF"/>
    <w:multiLevelType w:val="hybridMultilevel"/>
    <w:tmpl w:val="2EA8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0839EC"/>
    <w:multiLevelType w:val="hybridMultilevel"/>
    <w:tmpl w:val="90EA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9"/>
  </w:num>
  <w:num w:numId="13">
    <w:abstractNumId w:val="14"/>
  </w:num>
  <w:num w:numId="14">
    <w:abstractNumId w:val="12"/>
  </w:num>
  <w:num w:numId="15">
    <w:abstractNumId w:val="17"/>
  </w:num>
  <w:num w:numId="16">
    <w:abstractNumId w:val="15"/>
  </w:num>
  <w:num w:numId="17">
    <w:abstractNumId w:val="18"/>
  </w:num>
  <w:num w:numId="18">
    <w:abstractNumId w:val="20"/>
  </w:num>
  <w:num w:numId="19">
    <w:abstractNumId w:val="16"/>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7005A5"/>
    <w:rsid w:val="000201D0"/>
    <w:rsid w:val="000261DE"/>
    <w:rsid w:val="0002794E"/>
    <w:rsid w:val="00033067"/>
    <w:rsid w:val="00055A37"/>
    <w:rsid w:val="00076B07"/>
    <w:rsid w:val="000B233E"/>
    <w:rsid w:val="001A04FE"/>
    <w:rsid w:val="001F21FF"/>
    <w:rsid w:val="002718C9"/>
    <w:rsid w:val="002C23C0"/>
    <w:rsid w:val="002C5306"/>
    <w:rsid w:val="003041F8"/>
    <w:rsid w:val="003442BB"/>
    <w:rsid w:val="00437BEB"/>
    <w:rsid w:val="00465F9C"/>
    <w:rsid w:val="00473382"/>
    <w:rsid w:val="004C14DA"/>
    <w:rsid w:val="005B6BBC"/>
    <w:rsid w:val="00625565"/>
    <w:rsid w:val="007005A5"/>
    <w:rsid w:val="0078650F"/>
    <w:rsid w:val="00801261"/>
    <w:rsid w:val="008118CC"/>
    <w:rsid w:val="008459A8"/>
    <w:rsid w:val="0090731E"/>
    <w:rsid w:val="00951EDD"/>
    <w:rsid w:val="00995900"/>
    <w:rsid w:val="009A2D09"/>
    <w:rsid w:val="00A15F3F"/>
    <w:rsid w:val="00B1574F"/>
    <w:rsid w:val="00B40A94"/>
    <w:rsid w:val="00B5228E"/>
    <w:rsid w:val="00B766C8"/>
    <w:rsid w:val="00B95AEF"/>
    <w:rsid w:val="00BA551E"/>
    <w:rsid w:val="00BE182E"/>
    <w:rsid w:val="00C2275B"/>
    <w:rsid w:val="00C73EFC"/>
    <w:rsid w:val="00D516FC"/>
    <w:rsid w:val="00F015DE"/>
    <w:rsid w:val="00F02869"/>
    <w:rsid w:val="00FD282E"/>
    <w:rsid w:val="00FE2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C82F9F"/>
  <w15:docId w15:val="{422FB402-5945-2849-B467-A40559CC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276A337050E864B9D6FF7CB23BC662C"/>
        <w:category>
          <w:name w:val="General"/>
          <w:gallery w:val="placeholder"/>
        </w:category>
        <w:types>
          <w:type w:val="bbPlcHdr"/>
        </w:types>
        <w:behaviors>
          <w:behavior w:val="content"/>
        </w:behaviors>
        <w:guid w:val="{54DA06DD-3348-DF47-9533-E07E0918C892}"/>
      </w:docPartPr>
      <w:docPartBody>
        <w:p w:rsidR="00D322C3" w:rsidRDefault="00D322C3">
          <w:pPr>
            <w:pStyle w:val="1276A337050E864B9D6FF7CB23BC662C"/>
          </w:pPr>
          <w:r>
            <w:t>Lorem ipsum dolor</w:t>
          </w:r>
        </w:p>
      </w:docPartBody>
    </w:docPart>
    <w:docPart>
      <w:docPartPr>
        <w:name w:val="2D7DFA0356707C46840D4C2DE826E389"/>
        <w:category>
          <w:name w:val="General"/>
          <w:gallery w:val="placeholder"/>
        </w:category>
        <w:types>
          <w:type w:val="bbPlcHdr"/>
        </w:types>
        <w:behaviors>
          <w:behavior w:val="content"/>
        </w:behaviors>
        <w:guid w:val="{6231B85F-44B8-F64F-BBDC-79DE8349C95F}"/>
      </w:docPartPr>
      <w:docPartBody>
        <w:p w:rsidR="00D322C3" w:rsidRDefault="00D322C3">
          <w:pPr>
            <w:pStyle w:val="2D7DFA0356707C46840D4C2DE826E389"/>
          </w:pPr>
          <w:r>
            <w:t>Etiam cursus suscipit enim. Nulla facilisi. Integer eleifend diam eu diam. Donec dapibus enim sollicitudin nulla. Nam hendrerit. Nunc id nisi. Curabitur sed neque. Pellentesque placerat consequat pede.</w:t>
          </w:r>
        </w:p>
      </w:docPartBody>
    </w:docPart>
    <w:docPart>
      <w:docPartPr>
        <w:name w:val="1A58E36CBE80784F8EFA651C8DF60D2E"/>
        <w:category>
          <w:name w:val="General"/>
          <w:gallery w:val="placeholder"/>
        </w:category>
        <w:types>
          <w:type w:val="bbPlcHdr"/>
        </w:types>
        <w:behaviors>
          <w:behavior w:val="content"/>
        </w:behaviors>
        <w:guid w:val="{213133A9-2E7D-B348-A3BC-4EA46EF678BC}"/>
      </w:docPartPr>
      <w:docPartBody>
        <w:p w:rsidR="00D322C3" w:rsidRDefault="00D322C3">
          <w:pPr>
            <w:pStyle w:val="1A58E36CBE80784F8EFA651C8DF60D2E"/>
          </w:pPr>
          <w:r>
            <w:t>Lorem ipsum dolor</w:t>
          </w:r>
        </w:p>
      </w:docPartBody>
    </w:docPart>
    <w:docPart>
      <w:docPartPr>
        <w:name w:val="F7232B30EB9F824B8F3ABE1A55533E1D"/>
        <w:category>
          <w:name w:val="General"/>
          <w:gallery w:val="placeholder"/>
        </w:category>
        <w:types>
          <w:type w:val="bbPlcHdr"/>
        </w:types>
        <w:behaviors>
          <w:behavior w:val="content"/>
        </w:behaviors>
        <w:guid w:val="{F18AC123-250E-8B49-8E3A-12C16C296E24}"/>
      </w:docPartPr>
      <w:docPartBody>
        <w:p w:rsidR="00D322C3" w:rsidRDefault="00D322C3">
          <w:pPr>
            <w:pStyle w:val="F7232B30EB9F824B8F3ABE1A55533E1D"/>
          </w:pPr>
          <w:r>
            <w:t>Etiam cursus suscipit enim. Nulla facilisi. Integer eleifend diam eu diam. Donec dapibus enim sollicitudin nulla. Nam hendrerit. Nunc id nisi. Curabitur sed neque. Pellentesque placerat consequat pede.</w:t>
          </w:r>
        </w:p>
      </w:docPartBody>
    </w:docPart>
    <w:docPart>
      <w:docPartPr>
        <w:name w:val="BFB056F491711E4C869F0492930B0AF6"/>
        <w:category>
          <w:name w:val="General"/>
          <w:gallery w:val="placeholder"/>
        </w:category>
        <w:types>
          <w:type w:val="bbPlcHdr"/>
        </w:types>
        <w:behaviors>
          <w:behavior w:val="content"/>
        </w:behaviors>
        <w:guid w:val="{08187996-E466-4B45-BFD4-FAFC109D3C66}"/>
      </w:docPartPr>
      <w:docPartBody>
        <w:p w:rsidR="00D322C3" w:rsidRDefault="00D322C3">
          <w:pPr>
            <w:pStyle w:val="BFB056F491711E4C869F0492930B0AF6"/>
          </w:pPr>
          <w:r>
            <w:t>Aliquam dapibus.</w:t>
          </w:r>
        </w:p>
      </w:docPartBody>
    </w:docPart>
    <w:docPart>
      <w:docPartPr>
        <w:name w:val="907129318062734FAAB17D2B8CDACD6A"/>
        <w:category>
          <w:name w:val="General"/>
          <w:gallery w:val="placeholder"/>
        </w:category>
        <w:types>
          <w:type w:val="bbPlcHdr"/>
        </w:types>
        <w:behaviors>
          <w:behavior w:val="content"/>
        </w:behaviors>
        <w:guid w:val="{30E71345-CE31-244C-8210-A31872393C06}"/>
      </w:docPartPr>
      <w:docPartBody>
        <w:p w:rsidR="00D322C3" w:rsidRDefault="00D322C3" w:rsidP="00D322C3">
          <w:pPr>
            <w:pStyle w:val="907129318062734FAAB17D2B8CDACD6A"/>
          </w:pPr>
          <w:r>
            <w:t>Aliquam dapibus.</w:t>
          </w:r>
        </w:p>
      </w:docPartBody>
    </w:docPart>
    <w:docPart>
      <w:docPartPr>
        <w:name w:val="B5A7E4E127B12743ABFD8BE92B2F1661"/>
        <w:category>
          <w:name w:val="General"/>
          <w:gallery w:val="placeholder"/>
        </w:category>
        <w:types>
          <w:type w:val="bbPlcHdr"/>
        </w:types>
        <w:behaviors>
          <w:behavior w:val="content"/>
        </w:behaviors>
        <w:guid w:val="{2E54396B-E03D-C540-A7C9-0926B6D0338A}"/>
      </w:docPartPr>
      <w:docPartBody>
        <w:p w:rsidR="00D322C3" w:rsidRDefault="00D322C3" w:rsidP="00D322C3">
          <w:pPr>
            <w:pStyle w:val="B5A7E4E127B12743ABFD8BE92B2F166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7160B96FE610646820859C25EEDCC42"/>
        <w:category>
          <w:name w:val="General"/>
          <w:gallery w:val="placeholder"/>
        </w:category>
        <w:types>
          <w:type w:val="bbPlcHdr"/>
        </w:types>
        <w:behaviors>
          <w:behavior w:val="content"/>
        </w:behaviors>
        <w:guid w:val="{141AD333-479E-CA4C-A41F-2B5B4228A950}"/>
      </w:docPartPr>
      <w:docPartBody>
        <w:p w:rsidR="005F1FD1" w:rsidRDefault="005F1FD1" w:rsidP="005F1FD1">
          <w:pPr>
            <w:pStyle w:val="17160B96FE610646820859C25EEDCC42"/>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22C3"/>
    <w:rsid w:val="003E7580"/>
    <w:rsid w:val="005F1FD1"/>
    <w:rsid w:val="00712AF3"/>
    <w:rsid w:val="008E5029"/>
    <w:rsid w:val="00CE35BB"/>
    <w:rsid w:val="00CF2146"/>
    <w:rsid w:val="00D322C3"/>
    <w:rsid w:val="00E93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89393D1B1EB4EB901F04CE9C2B2A1">
    <w:name w:val="B3C89393D1B1EB4EB901F04CE9C2B2A1"/>
  </w:style>
  <w:style w:type="paragraph" w:customStyle="1" w:styleId="1276A337050E864B9D6FF7CB23BC662C">
    <w:name w:val="1276A337050E864B9D6FF7CB23BC662C"/>
  </w:style>
  <w:style w:type="paragraph" w:customStyle="1" w:styleId="2D7DFA0356707C46840D4C2DE826E389">
    <w:name w:val="2D7DFA0356707C46840D4C2DE826E389"/>
  </w:style>
  <w:style w:type="paragraph" w:customStyle="1" w:styleId="1A58E36CBE80784F8EFA651C8DF60D2E">
    <w:name w:val="1A58E36CBE80784F8EFA651C8DF60D2E"/>
  </w:style>
  <w:style w:type="paragraph" w:customStyle="1" w:styleId="F7232B30EB9F824B8F3ABE1A55533E1D">
    <w:name w:val="F7232B30EB9F824B8F3ABE1A55533E1D"/>
  </w:style>
  <w:style w:type="paragraph" w:customStyle="1" w:styleId="A92B2A19AC41F74D99E7CF6160E5C2B4">
    <w:name w:val="A92B2A19AC41F74D99E7CF6160E5C2B4"/>
  </w:style>
  <w:style w:type="paragraph" w:customStyle="1" w:styleId="3452B21F6ED3A043B223AB107DC60EA4">
    <w:name w:val="3452B21F6ED3A043B223AB107DC60EA4"/>
  </w:style>
  <w:style w:type="paragraph" w:customStyle="1" w:styleId="BFB056F491711E4C869F0492930B0AF6">
    <w:name w:val="BFB056F491711E4C869F0492930B0AF6"/>
  </w:style>
  <w:style w:type="paragraph" w:customStyle="1" w:styleId="779C60B1D347E0468945BF3FD08A6415">
    <w:name w:val="779C60B1D347E0468945BF3FD08A6415"/>
  </w:style>
  <w:style w:type="paragraph" w:customStyle="1" w:styleId="20CBA68D43BE004893F7EE08E5134623">
    <w:name w:val="20CBA68D43BE004893F7EE08E5134623"/>
  </w:style>
  <w:style w:type="paragraph" w:customStyle="1" w:styleId="577B94D5853CAD4398DB919F852B4E58">
    <w:name w:val="577B94D5853CAD4398DB919F852B4E58"/>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A07F93BFDD2D1642B03E7A7A0110116C">
    <w:name w:val="A07F93BFDD2D1642B03E7A7A0110116C"/>
  </w:style>
  <w:style w:type="paragraph" w:customStyle="1" w:styleId="907129318062734FAAB17D2B8CDACD6A">
    <w:name w:val="907129318062734FAAB17D2B8CDACD6A"/>
    <w:rsid w:val="00D322C3"/>
  </w:style>
  <w:style w:type="paragraph" w:customStyle="1" w:styleId="B5A7E4E127B12743ABFD8BE92B2F1661">
    <w:name w:val="B5A7E4E127B12743ABFD8BE92B2F1661"/>
    <w:rsid w:val="00D322C3"/>
  </w:style>
  <w:style w:type="paragraph" w:customStyle="1" w:styleId="DA6AD0A583420543B6597C29778281ED">
    <w:name w:val="DA6AD0A583420543B6597C29778281ED"/>
    <w:rsid w:val="005F1FD1"/>
  </w:style>
  <w:style w:type="paragraph" w:customStyle="1" w:styleId="17160B96FE610646820859C25EEDCC42">
    <w:name w:val="17160B96FE610646820859C25EEDCC42"/>
    <w:rsid w:val="005F1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3C786-31E0-9949-94C3-C32AEC135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Macintosh%20HD:Applications:Microsoft%20Office%202011:Office:Media:Templates:Print%20Layout%20View:Resumes:Initials%20Resume.dotx</Template>
  <TotalTime>3</TotalTime>
  <Pages>1</Pages>
  <Words>540</Words>
  <Characters>3079</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Payne</dc:creator>
  <cp:keywords/>
  <dc:description/>
  <cp:lastModifiedBy>bpayne915@yahoo.com</cp:lastModifiedBy>
  <cp:revision>6</cp:revision>
  <cp:lastPrinted>2020-12-01T21:55:00Z</cp:lastPrinted>
  <dcterms:created xsi:type="dcterms:W3CDTF">2020-12-01T21:55:00Z</dcterms:created>
  <dcterms:modified xsi:type="dcterms:W3CDTF">2020-12-30T02:21:00Z</dcterms:modified>
  <cp:category/>
</cp:coreProperties>
</file>